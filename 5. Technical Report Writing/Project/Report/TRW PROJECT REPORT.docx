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8BA98" w14:textId="3E662960" w:rsidR="00D077E9" w:rsidRDefault="00B02FBA" w:rsidP="00D70D02">
      <w:r>
        <w:rPr>
          <w:noProof/>
        </w:rPr>
        <mc:AlternateContent>
          <mc:Choice Requires="wps">
            <w:drawing>
              <wp:anchor distT="0" distB="0" distL="114300" distR="114300" simplePos="0" relativeHeight="251660288" behindDoc="1" locked="0" layoutInCell="1" allowOverlap="1" wp14:anchorId="0EEE9929" wp14:editId="0013E148">
                <wp:simplePos x="0" y="0"/>
                <wp:positionH relativeFrom="column">
                  <wp:posOffset>-209006</wp:posOffset>
                </wp:positionH>
                <wp:positionV relativeFrom="page">
                  <wp:posOffset>902524</wp:posOffset>
                </wp:positionV>
                <wp:extent cx="3938905" cy="8419605"/>
                <wp:effectExtent l="0" t="0" r="4445" b="635"/>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41960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061B8C" id="Rectangle 3" o:spid="_x0000_s1026" alt="white rectangle for text on cover" style="position:absolute;margin-left:-16.45pt;margin-top:71.05pt;width:310.15pt;height:662.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" fillcolor="white [3212]" stroked="f" strokeweight="2pt">
                <w10:wrap anchory="page"/>
              </v:rect>
            </w:pict>
          </mc:Fallback>
        </mc:AlternateContent>
      </w:r>
      <w:r>
        <w:rPr>
          <w:noProof/>
        </w:rPr>
        <w:drawing>
          <wp:anchor distT="0" distB="0" distL="114300" distR="114300" simplePos="0" relativeHeight="251658239" behindDoc="1" locked="0" layoutInCell="1" allowOverlap="1" wp14:anchorId="0C6BDA8E" wp14:editId="345C3869">
            <wp:simplePos x="0" y="0"/>
            <wp:positionH relativeFrom="page">
              <wp:align>left</wp:align>
            </wp:positionH>
            <wp:positionV relativeFrom="paragraph">
              <wp:posOffset>-927735</wp:posOffset>
            </wp:positionV>
            <wp:extent cx="7776976" cy="6696075"/>
            <wp:effectExtent l="0" t="0" r="0" b="0"/>
            <wp:wrapNone/>
            <wp:docPr id="4" name="Picture 4"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ckground patter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776976" cy="6696075"/>
                    </a:xfrm>
                    <a:prstGeom prst="rect">
                      <a:avLst/>
                    </a:prstGeom>
                  </pic:spPr>
                </pic:pic>
              </a:graphicData>
            </a:graphic>
            <wp14:sizeRelH relativeFrom="page">
              <wp14:pctWidth>0</wp14:pctWidth>
            </wp14:sizeRelH>
            <wp14:sizeRelV relativeFrom="page">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264053C9" w14:textId="77777777" w:rsidTr="00D077E9">
        <w:trPr>
          <w:trHeight w:val="1894"/>
        </w:trPr>
        <w:tc>
          <w:tcPr>
            <w:tcW w:w="5580" w:type="dxa"/>
            <w:tcBorders>
              <w:top w:val="nil"/>
              <w:left w:val="nil"/>
              <w:bottom w:val="nil"/>
              <w:right w:val="nil"/>
            </w:tcBorders>
          </w:tcPr>
          <w:p w14:paraId="62EB25F2" w14:textId="77777777" w:rsidR="00D077E9" w:rsidRDefault="00D077E9" w:rsidP="00D077E9">
            <w:r>
              <w:rPr>
                <w:noProof/>
              </w:rPr>
              <mc:AlternateContent>
                <mc:Choice Requires="wps">
                  <w:drawing>
                    <wp:inline distT="0" distB="0" distL="0" distR="0" wp14:anchorId="4F6654B7" wp14:editId="1341266D">
                      <wp:extent cx="3528695" cy="1341912"/>
                      <wp:effectExtent l="0" t="0" r="0" b="0"/>
                      <wp:docPr id="8" name="Text Box 8"/>
                      <wp:cNvGraphicFramePr/>
                      <a:graphic xmlns:a="http://schemas.openxmlformats.org/drawingml/2006/main">
                        <a:graphicData uri="http://schemas.microsoft.com/office/word/2010/wordprocessingShape">
                          <wps:wsp>
                            <wps:cNvSpPr txBox="1"/>
                            <wps:spPr>
                              <a:xfrm>
                                <a:off x="0" y="0"/>
                                <a:ext cx="3528695" cy="1341912"/>
                              </a:xfrm>
                              <a:prstGeom prst="rect">
                                <a:avLst/>
                              </a:prstGeom>
                              <a:noFill/>
                              <a:ln w="6350">
                                <a:noFill/>
                              </a:ln>
                            </wps:spPr>
                            <wps:txbx>
                              <w:txbxContent>
                                <w:p w14:paraId="167F13EF" w14:textId="596E7999" w:rsidR="00D077E9" w:rsidRPr="00B02FBA" w:rsidRDefault="00B02FBA" w:rsidP="00D077E9">
                                  <w:pPr>
                                    <w:pStyle w:val="Title"/>
                                    <w:spacing w:after="0"/>
                                    <w:rPr>
                                      <w:sz w:val="52"/>
                                    </w:rPr>
                                  </w:pPr>
                                  <w:r w:rsidRPr="00B02FBA">
                                    <w:rPr>
                                      <w:sz w:val="52"/>
                                    </w:rPr>
                                    <w:t>ARTIFICIAL INTELLIGENCE IN OUR DAILY LIFE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F6654B7" id="_x0000_t202" coordsize="21600,21600" o:spt="202" path="m,l,21600r21600,l21600,xe">
                      <v:stroke joinstyle="miter"/>
                      <v:path gradientshapeok="t" o:connecttype="rect"/>
                    </v:shapetype>
                    <v:shape id="Text Box 8" o:spid="_x0000_s1026" type="#_x0000_t202" style="width:277.85pt;height:10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" filled="f" stroked="f" strokeweight=".5pt">
                      <v:textbox>
                        <w:txbxContent>
                          <w:p w14:paraId="167F13EF" w14:textId="596E7999" w:rsidR="00D077E9" w:rsidRPr="00B02FBA" w:rsidRDefault="00B02FBA" w:rsidP="00D077E9">
                            <w:pPr>
                              <w:pStyle w:val="Title"/>
                              <w:spacing w:after="0"/>
                              <w:rPr>
                                <w:sz w:val="52"/>
                              </w:rPr>
                            </w:pPr>
                            <w:r w:rsidRPr="00B02FBA">
                              <w:rPr>
                                <w:sz w:val="52"/>
                              </w:rPr>
                              <w:t>ARTIFICIAL INTELLIGENCE IN OUR DAILY LIFE</w:t>
                            </w:r>
                          </w:p>
                        </w:txbxContent>
                      </v:textbox>
                      <w10:anchorlock/>
                    </v:shape>
                  </w:pict>
                </mc:Fallback>
              </mc:AlternateContent>
            </w:r>
          </w:p>
          <w:p w14:paraId="721B8EC0" w14:textId="5BB1CD5E" w:rsidR="00D077E9" w:rsidRDefault="00B02FBA" w:rsidP="00D077E9">
            <w:r>
              <w:rPr>
                <w:noProof/>
              </w:rPr>
              <mc:AlternateContent>
                <mc:Choice Requires="wps">
                  <w:drawing>
                    <wp:inline distT="0" distB="0" distL="0" distR="0" wp14:anchorId="4F206D68" wp14:editId="2A121BF4">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63A7019"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4D568D1C" w14:textId="77777777" w:rsidTr="00D077E9">
        <w:trPr>
          <w:trHeight w:val="7636"/>
        </w:trPr>
        <w:tc>
          <w:tcPr>
            <w:tcW w:w="5580" w:type="dxa"/>
            <w:tcBorders>
              <w:top w:val="nil"/>
              <w:left w:val="nil"/>
              <w:bottom w:val="nil"/>
              <w:right w:val="nil"/>
            </w:tcBorders>
          </w:tcPr>
          <w:p w14:paraId="0CDB1F90" w14:textId="0375EE6D" w:rsidR="00D077E9" w:rsidRDefault="00D077E9" w:rsidP="00D077E9">
            <w:pPr>
              <w:rPr>
                <w:noProof/>
              </w:rPr>
            </w:pPr>
          </w:p>
        </w:tc>
      </w:tr>
      <w:tr w:rsidR="00D077E9" w14:paraId="400C5132" w14:textId="77777777" w:rsidTr="00D077E9">
        <w:trPr>
          <w:trHeight w:val="2171"/>
        </w:trPr>
        <w:tc>
          <w:tcPr>
            <w:tcW w:w="5580" w:type="dxa"/>
            <w:tcBorders>
              <w:top w:val="nil"/>
              <w:left w:val="nil"/>
              <w:bottom w:val="nil"/>
              <w:right w:val="nil"/>
            </w:tcBorders>
          </w:tcPr>
          <w:sdt>
            <w:sdtPr>
              <w:id w:val="1080870105"/>
              <w:placeholder>
                <w:docPart w:val="4B0010BEBEF14A8CB079BFE56A7181A9"/>
              </w:placeholder>
              <w15:appearance w15:val="hidden"/>
            </w:sdtPr>
            <w:sdtEndPr/>
            <w:sdtContent>
              <w:p w14:paraId="0C70550D" w14:textId="7A1B5994"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9C2A9C">
                  <w:rPr>
                    <w:rStyle w:val="SubtitleChar"/>
                    <w:b w:val="0"/>
                    <w:noProof/>
                  </w:rPr>
                  <w:t>June 21</w:t>
                </w:r>
                <w:r w:rsidRPr="00D86945">
                  <w:rPr>
                    <w:rStyle w:val="SubtitleChar"/>
                    <w:b w:val="0"/>
                  </w:rPr>
                  <w:fldChar w:fldCharType="end"/>
                </w:r>
              </w:p>
            </w:sdtContent>
          </w:sdt>
          <w:p w14:paraId="4C7B7A16"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4102F0A9" wp14:editId="28D74987">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9F6BF21"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380777D5" w14:textId="77777777" w:rsidR="00D077E9" w:rsidRDefault="00D077E9" w:rsidP="00D077E9">
            <w:pPr>
              <w:rPr>
                <w:noProof/>
                <w:sz w:val="10"/>
                <w:szCs w:val="10"/>
              </w:rPr>
            </w:pPr>
          </w:p>
          <w:p w14:paraId="118CF80E" w14:textId="77777777" w:rsidR="00D077E9" w:rsidRDefault="00D077E9" w:rsidP="00D077E9">
            <w:pPr>
              <w:rPr>
                <w:noProof/>
                <w:sz w:val="10"/>
                <w:szCs w:val="10"/>
              </w:rPr>
            </w:pPr>
          </w:p>
          <w:p w14:paraId="6814E41C" w14:textId="6B243443" w:rsidR="00D077E9" w:rsidRDefault="002F30BE" w:rsidP="00D077E9">
            <w:sdt>
              <w:sdtPr>
                <w:id w:val="-1740469667"/>
                <w:placeholder>
                  <w:docPart w:val="A6BC8781A522469389A58A3A15AAFA26"/>
                </w:placeholder>
                <w15:appearance w15:val="hidden"/>
              </w:sdtPr>
              <w:sdtEndPr/>
              <w:sdtContent>
                <w:r w:rsidR="00B02FBA">
                  <w:t>MUHAMMAD ALI JINNAH UNIVERSITY</w:t>
                </w:r>
              </w:sdtContent>
            </w:sdt>
          </w:p>
          <w:p w14:paraId="047FFAC4" w14:textId="4F1E98D8" w:rsidR="00D077E9" w:rsidRDefault="00B02FBA" w:rsidP="00D077E9">
            <w:r>
              <w:t>AUTHOR BY: AHSAN MANSOORI</w:t>
            </w:r>
          </w:p>
          <w:p w14:paraId="63DA82D0" w14:textId="4F85ADBE" w:rsidR="00B02FBA" w:rsidRDefault="00B02FBA" w:rsidP="00D077E9">
            <w:r>
              <w:t>ASAD ALI ABBASI</w:t>
            </w:r>
          </w:p>
          <w:p w14:paraId="56672917" w14:textId="09E51190" w:rsidR="00B02FBA" w:rsidRDefault="00B02FBA" w:rsidP="00D077E9">
            <w:r>
              <w:t>MUHAMMAD ASIM ANIS</w:t>
            </w:r>
          </w:p>
          <w:p w14:paraId="3CC3D698" w14:textId="77777777" w:rsidR="00D077E9" w:rsidRPr="00D86945" w:rsidRDefault="00D077E9" w:rsidP="00D077E9">
            <w:pPr>
              <w:rPr>
                <w:noProof/>
                <w:sz w:val="10"/>
                <w:szCs w:val="10"/>
              </w:rPr>
            </w:pPr>
          </w:p>
        </w:tc>
      </w:tr>
    </w:tbl>
    <w:p w14:paraId="3393CC0C" w14:textId="4387737C" w:rsidR="00D077E9" w:rsidRDefault="00D077E9">
      <w:pPr>
        <w:spacing w:after="200"/>
      </w:pPr>
      <w:r w:rsidRPr="00D967AC">
        <w:rPr>
          <w:noProof/>
        </w:rPr>
        <w:drawing>
          <wp:anchor distT="0" distB="0" distL="114300" distR="114300" simplePos="0" relativeHeight="251661312" behindDoc="0" locked="0" layoutInCell="1" allowOverlap="1" wp14:anchorId="662C9A7B" wp14:editId="582F43BD">
            <wp:simplePos x="0" y="0"/>
            <wp:positionH relativeFrom="column">
              <wp:posOffset>4951730</wp:posOffset>
            </wp:positionH>
            <wp:positionV relativeFrom="paragraph">
              <wp:posOffset>7353997</wp:posOffset>
            </wp:positionV>
            <wp:extent cx="1483995" cy="643890"/>
            <wp:effectExtent l="0" t="0" r="0" b="3810"/>
            <wp:wrapNone/>
            <wp:docPr id="12" name="Graphic 201" descr="logo-placeholder">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a16="http://schemas.microsoft.com/office/drawing/2014/main" id="{F3D65186-AB5A-4584-87C3-0FAA2992263B}"/>
                        </a:ext>
                      </a:extLst>
                    </pic:cNvPr>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483995" cy="64389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1" locked="0" layoutInCell="1" allowOverlap="1" wp14:anchorId="28468872" wp14:editId="127AA94C">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BAEB5D"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br w:type="page"/>
      </w:r>
    </w:p>
    <w:p w14:paraId="403E4073" w14:textId="77777777" w:rsidR="00B05DA2" w:rsidRDefault="00B05DA2" w:rsidP="00B05DA2">
      <w:pPr>
        <w:tabs>
          <w:tab w:val="left" w:pos="3684"/>
        </w:tabs>
      </w:pPr>
      <w:r>
        <w:lastRenderedPageBreak/>
        <w:t>MEMO</w:t>
      </w:r>
    </w:p>
    <w:p w14:paraId="123286E1" w14:textId="77777777" w:rsidR="00B73C1B" w:rsidRDefault="00B73C1B" w:rsidP="00B05DA2">
      <w:pPr>
        <w:tabs>
          <w:tab w:val="left" w:pos="3684"/>
        </w:tabs>
        <w:rPr>
          <w:b w:val="0"/>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Mudassir Jalal</w:t>
      </w:r>
    </w:p>
    <w:p w14:paraId="34F81FC6" w14:textId="35CCF457" w:rsidR="00B73C1B" w:rsidRDefault="00B73C1B" w:rsidP="00B05DA2">
      <w:pPr>
        <w:tabs>
          <w:tab w:val="left" w:pos="3684"/>
        </w:tabs>
        <w:rPr>
          <w:b w:val="0"/>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Muhammad Ali Jinnah University</w:t>
      </w:r>
    </w:p>
    <w:p w14:paraId="0A991895" w14:textId="77777777" w:rsidR="00B73C1B" w:rsidRDefault="00B73C1B" w:rsidP="00B05DA2">
      <w:pPr>
        <w:tabs>
          <w:tab w:val="left" w:pos="3684"/>
        </w:tabs>
        <w:rPr>
          <w:b w:val="0"/>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Artificial Intelligence in our Daily Life</w:t>
      </w:r>
    </w:p>
    <w:p w14:paraId="305A6D89" w14:textId="77777777" w:rsidR="00B73C1B" w:rsidRDefault="00B73C1B" w:rsidP="00B05DA2">
      <w:pPr>
        <w:tabs>
          <w:tab w:val="left" w:pos="3684"/>
        </w:tabs>
        <w:rPr>
          <w:b w:val="0"/>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7/6/2021</w:t>
      </w:r>
    </w:p>
    <w:p w14:paraId="727A1A03" w14:textId="77777777" w:rsidR="00B73C1B" w:rsidRDefault="00B73C1B" w:rsidP="00B05DA2">
      <w:pPr>
        <w:tabs>
          <w:tab w:val="left" w:pos="3684"/>
        </w:tabs>
        <w:rPr>
          <w:b w:val="0"/>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ABA868" w14:textId="38145B00" w:rsidR="0087605E" w:rsidRDefault="00842441" w:rsidP="00B05DA2">
      <w:pPr>
        <w:tabs>
          <w:tab w:val="left" w:pos="3684"/>
        </w:tabs>
        <w:rPr>
          <w:b w:val="0"/>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am writing </w:t>
      </w:r>
    </w:p>
    <w:p w14:paraId="7FF3D428" w14:textId="481EF579" w:rsidR="00842441" w:rsidRPr="00842441" w:rsidRDefault="00842441" w:rsidP="00842441"/>
    <w:p w14:paraId="66BBEF02" w14:textId="52CD0794" w:rsidR="00842441" w:rsidRPr="00842441" w:rsidRDefault="00842441" w:rsidP="00842441"/>
    <w:p w14:paraId="1EA8892B" w14:textId="42A2E647" w:rsidR="00842441" w:rsidRPr="00842441" w:rsidRDefault="00842441" w:rsidP="00842441"/>
    <w:p w14:paraId="7E68F959" w14:textId="1C32B715" w:rsidR="00842441" w:rsidRPr="00842441" w:rsidRDefault="00842441" w:rsidP="00842441"/>
    <w:p w14:paraId="60A65BE5" w14:textId="69205407" w:rsidR="00842441" w:rsidRPr="00842441" w:rsidRDefault="00842441" w:rsidP="00842441"/>
    <w:p w14:paraId="184489B4" w14:textId="18638D38" w:rsidR="00842441" w:rsidRPr="00842441" w:rsidRDefault="00842441" w:rsidP="00842441"/>
    <w:p w14:paraId="3E2D541E" w14:textId="6C00D445" w:rsidR="00842441" w:rsidRPr="00842441" w:rsidRDefault="00842441" w:rsidP="00842441"/>
    <w:p w14:paraId="76DC3EF1" w14:textId="7A67A8B2" w:rsidR="00842441" w:rsidRPr="00842441" w:rsidRDefault="00842441" w:rsidP="00842441"/>
    <w:p w14:paraId="75BFAC52" w14:textId="5542C923" w:rsidR="00842441" w:rsidRPr="00842441" w:rsidRDefault="00842441" w:rsidP="00842441"/>
    <w:p w14:paraId="7E2B2D96" w14:textId="5980C695" w:rsidR="00842441" w:rsidRPr="00842441" w:rsidRDefault="00842441" w:rsidP="00842441"/>
    <w:p w14:paraId="3C4F1BF8" w14:textId="41F0CAC4" w:rsidR="00842441" w:rsidRPr="00842441" w:rsidRDefault="00842441" w:rsidP="00842441"/>
    <w:p w14:paraId="4D9F9A98" w14:textId="7EFA8771" w:rsidR="00842441" w:rsidRPr="00842441" w:rsidRDefault="00842441" w:rsidP="00842441"/>
    <w:p w14:paraId="6C2AEC2A" w14:textId="45B2F9AC" w:rsidR="00842441" w:rsidRPr="00842441" w:rsidRDefault="00842441" w:rsidP="00842441"/>
    <w:p w14:paraId="7E212368" w14:textId="58584A83" w:rsidR="00842441" w:rsidRPr="00842441" w:rsidRDefault="00842441" w:rsidP="00842441"/>
    <w:p w14:paraId="4E2F55A3" w14:textId="08F52416" w:rsidR="00842441" w:rsidRPr="00842441" w:rsidRDefault="00842441" w:rsidP="00842441"/>
    <w:p w14:paraId="3F76199D" w14:textId="30C169AA" w:rsidR="00842441" w:rsidRPr="00842441" w:rsidRDefault="00842441" w:rsidP="00842441"/>
    <w:p w14:paraId="06FF5921" w14:textId="0D0B0D93" w:rsidR="00842441" w:rsidRPr="00842441" w:rsidRDefault="00842441" w:rsidP="00842441"/>
    <w:p w14:paraId="7C1477EC" w14:textId="3849896D" w:rsidR="00842441" w:rsidRPr="00842441" w:rsidRDefault="00842441" w:rsidP="00842441"/>
    <w:p w14:paraId="7829FBA0" w14:textId="7DA731F1" w:rsidR="00842441" w:rsidRPr="00842441" w:rsidRDefault="00842441" w:rsidP="00842441"/>
    <w:p w14:paraId="1233DE78" w14:textId="6AEA5511" w:rsidR="00842441" w:rsidRPr="00842441" w:rsidRDefault="00842441" w:rsidP="00842441"/>
    <w:p w14:paraId="3ACE6536" w14:textId="1B0DA229" w:rsidR="00842441" w:rsidRPr="00842441" w:rsidRDefault="00842441" w:rsidP="00842441"/>
    <w:p w14:paraId="7512B4B1" w14:textId="69AAD42C" w:rsidR="00842441" w:rsidRDefault="00842441" w:rsidP="00842441">
      <w:pPr>
        <w:rPr>
          <w:b w:val="0"/>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9A8F26" w14:textId="597CA596" w:rsidR="00842441" w:rsidRDefault="00842441" w:rsidP="00842441">
      <w:pPr>
        <w:tabs>
          <w:tab w:val="left" w:pos="1814"/>
        </w:tabs>
      </w:pPr>
      <w:r>
        <w:tab/>
      </w:r>
    </w:p>
    <w:p w14:paraId="1DE94542" w14:textId="1912BFAF" w:rsidR="00842441" w:rsidRDefault="00842441" w:rsidP="00842441">
      <w:pPr>
        <w:tabs>
          <w:tab w:val="left" w:pos="1814"/>
        </w:tabs>
      </w:pPr>
    </w:p>
    <w:p w14:paraId="7F5053B8" w14:textId="47A8AE0F" w:rsidR="00842441" w:rsidRDefault="00842441" w:rsidP="00842441">
      <w:pPr>
        <w:tabs>
          <w:tab w:val="left" w:pos="1814"/>
        </w:tabs>
      </w:pPr>
    </w:p>
    <w:p w14:paraId="2D2A44CD" w14:textId="499E2DA9" w:rsidR="00842441" w:rsidRDefault="00842441" w:rsidP="00842441">
      <w:pPr>
        <w:tabs>
          <w:tab w:val="left" w:pos="1814"/>
        </w:tabs>
      </w:pPr>
    </w:p>
    <w:p w14:paraId="544A8748" w14:textId="05C017E4" w:rsidR="00842441" w:rsidRDefault="00633A53" w:rsidP="00842441">
      <w:pPr>
        <w:tabs>
          <w:tab w:val="left" w:pos="1814"/>
        </w:tabs>
      </w:pPr>
      <w:r>
        <w:lastRenderedPageBreak/>
        <w:t xml:space="preserve"> </w:t>
      </w:r>
    </w:p>
    <w:p w14:paraId="4E7AAB7A" w14:textId="77777777" w:rsidR="008D1556" w:rsidRPr="00D85F6C" w:rsidRDefault="008D1556" w:rsidP="008D1556">
      <w:pPr>
        <w:tabs>
          <w:tab w:val="left" w:pos="1814"/>
        </w:tabs>
        <w:rPr>
          <w:sz w:val="44"/>
          <w:szCs w:val="44"/>
          <w:u w:val="single"/>
        </w:rPr>
      </w:pPr>
      <w:r w:rsidRPr="00D85F6C">
        <w:rPr>
          <w:sz w:val="44"/>
          <w:szCs w:val="44"/>
          <w:u w:val="single"/>
        </w:rPr>
        <w:t>ABSTRACT:</w:t>
      </w:r>
    </w:p>
    <w:p w14:paraId="03BD1B66" w14:textId="77777777" w:rsidR="00724284" w:rsidRDefault="00724284" w:rsidP="008D1556">
      <w:pPr>
        <w:tabs>
          <w:tab w:val="left" w:pos="1814"/>
        </w:tabs>
        <w:rPr>
          <w:color w:val="0F0D29" w:themeColor="text1"/>
          <w:sz w:val="32"/>
          <w:szCs w:val="32"/>
        </w:rPr>
      </w:pPr>
    </w:p>
    <w:p w14:paraId="531156F6" w14:textId="3229AC20" w:rsidR="008D1556" w:rsidRPr="008D1556" w:rsidRDefault="008D1556" w:rsidP="008D1556">
      <w:pPr>
        <w:tabs>
          <w:tab w:val="left" w:pos="1814"/>
        </w:tabs>
        <w:rPr>
          <w:color w:val="0F0D29" w:themeColor="text1"/>
          <w:sz w:val="32"/>
          <w:szCs w:val="32"/>
        </w:rPr>
      </w:pPr>
      <w:r w:rsidRPr="008D1556">
        <w:rPr>
          <w:color w:val="0F0D29" w:themeColor="text1"/>
          <w:sz w:val="32"/>
          <w:szCs w:val="32"/>
        </w:rPr>
        <w:t>Artificial Intelligence has long history in past as changes and growing very fast. Today, computer system designed to performed small tasks, for instance car recognition, driving and many other tasks. In this report, we explain the various modern devices that use in daily basis of life. In context of digitalized world Artificial Intelligence is the property of machines, computer programming and system to perform tasks. Recent Research of AI tools including Machine and Deep learning, and predictive to analysis the thinking ability of a person and planning, reasoning, and action ability. This development of AI will be mark as one of the greatest inventions in human history because AI will help in war eradication, fighting against poverty.</w:t>
      </w:r>
    </w:p>
    <w:p w14:paraId="4FC92079" w14:textId="77777777" w:rsidR="008D1556" w:rsidRDefault="008D1556" w:rsidP="00842441">
      <w:pPr>
        <w:tabs>
          <w:tab w:val="left" w:pos="1814"/>
        </w:tabs>
      </w:pPr>
    </w:p>
    <w:p w14:paraId="1274B90C" w14:textId="77777777" w:rsidR="008D1556" w:rsidRDefault="008D1556" w:rsidP="00842441">
      <w:pPr>
        <w:tabs>
          <w:tab w:val="left" w:pos="1814"/>
        </w:tabs>
      </w:pPr>
    </w:p>
    <w:p w14:paraId="4B0BDECE" w14:textId="77777777" w:rsidR="008D1556" w:rsidRDefault="008D1556" w:rsidP="00842441">
      <w:pPr>
        <w:tabs>
          <w:tab w:val="left" w:pos="1814"/>
        </w:tabs>
      </w:pPr>
    </w:p>
    <w:p w14:paraId="4A0B5373" w14:textId="77777777" w:rsidR="008D1556" w:rsidRDefault="008D1556" w:rsidP="00842441">
      <w:pPr>
        <w:tabs>
          <w:tab w:val="left" w:pos="1814"/>
        </w:tabs>
      </w:pPr>
    </w:p>
    <w:p w14:paraId="574197BE" w14:textId="77777777" w:rsidR="008D1556" w:rsidRDefault="008D1556" w:rsidP="00842441">
      <w:pPr>
        <w:tabs>
          <w:tab w:val="left" w:pos="1814"/>
        </w:tabs>
      </w:pPr>
    </w:p>
    <w:p w14:paraId="364E26D1" w14:textId="77777777" w:rsidR="008D1556" w:rsidRDefault="008D1556" w:rsidP="00842441">
      <w:pPr>
        <w:tabs>
          <w:tab w:val="left" w:pos="1814"/>
        </w:tabs>
      </w:pPr>
    </w:p>
    <w:p w14:paraId="35DF7E73" w14:textId="77777777" w:rsidR="008D1556" w:rsidRDefault="008D1556" w:rsidP="00842441">
      <w:pPr>
        <w:tabs>
          <w:tab w:val="left" w:pos="1814"/>
        </w:tabs>
      </w:pPr>
    </w:p>
    <w:p w14:paraId="373AB5E7" w14:textId="77777777" w:rsidR="008D1556" w:rsidRDefault="008D1556" w:rsidP="00842441">
      <w:pPr>
        <w:tabs>
          <w:tab w:val="left" w:pos="1814"/>
        </w:tabs>
      </w:pPr>
    </w:p>
    <w:p w14:paraId="4738773C" w14:textId="77777777" w:rsidR="008D1556" w:rsidRDefault="008D1556" w:rsidP="00842441">
      <w:pPr>
        <w:tabs>
          <w:tab w:val="left" w:pos="1814"/>
        </w:tabs>
      </w:pPr>
    </w:p>
    <w:p w14:paraId="13A4CF19" w14:textId="77777777" w:rsidR="008D1556" w:rsidRDefault="008D1556" w:rsidP="00842441">
      <w:pPr>
        <w:tabs>
          <w:tab w:val="left" w:pos="1814"/>
        </w:tabs>
      </w:pPr>
    </w:p>
    <w:p w14:paraId="6C15E70C" w14:textId="77777777" w:rsidR="008D1556" w:rsidRDefault="008D1556" w:rsidP="00842441">
      <w:pPr>
        <w:tabs>
          <w:tab w:val="left" w:pos="1814"/>
        </w:tabs>
      </w:pPr>
    </w:p>
    <w:p w14:paraId="03C15E7A" w14:textId="77777777" w:rsidR="008D1556" w:rsidRDefault="008D1556" w:rsidP="00842441">
      <w:pPr>
        <w:tabs>
          <w:tab w:val="left" w:pos="1814"/>
        </w:tabs>
      </w:pPr>
    </w:p>
    <w:p w14:paraId="6606FF5B" w14:textId="77777777" w:rsidR="008D1556" w:rsidRDefault="008D1556" w:rsidP="00842441">
      <w:pPr>
        <w:tabs>
          <w:tab w:val="left" w:pos="1814"/>
        </w:tabs>
      </w:pPr>
    </w:p>
    <w:p w14:paraId="6D9AB6D0" w14:textId="77777777" w:rsidR="008D1556" w:rsidRDefault="008D1556" w:rsidP="00842441">
      <w:pPr>
        <w:tabs>
          <w:tab w:val="left" w:pos="1814"/>
        </w:tabs>
      </w:pPr>
    </w:p>
    <w:p w14:paraId="1743EEFD" w14:textId="77777777" w:rsidR="008D1556" w:rsidRDefault="008D1556" w:rsidP="00842441">
      <w:pPr>
        <w:tabs>
          <w:tab w:val="left" w:pos="1814"/>
        </w:tabs>
      </w:pPr>
    </w:p>
    <w:p w14:paraId="7D542912" w14:textId="77777777" w:rsidR="008D1556" w:rsidRDefault="008D1556" w:rsidP="00842441">
      <w:pPr>
        <w:tabs>
          <w:tab w:val="left" w:pos="1814"/>
        </w:tabs>
      </w:pPr>
    </w:p>
    <w:p w14:paraId="66C16D40" w14:textId="77777777" w:rsidR="008D1556" w:rsidRDefault="008D1556" w:rsidP="00842441">
      <w:pPr>
        <w:tabs>
          <w:tab w:val="left" w:pos="1814"/>
        </w:tabs>
      </w:pPr>
    </w:p>
    <w:p w14:paraId="1945D8A3" w14:textId="77777777" w:rsidR="008D1556" w:rsidRDefault="008D1556" w:rsidP="00842441">
      <w:pPr>
        <w:tabs>
          <w:tab w:val="left" w:pos="1814"/>
        </w:tabs>
      </w:pPr>
    </w:p>
    <w:p w14:paraId="64100873" w14:textId="14F8CE93" w:rsidR="00842441" w:rsidRDefault="004200E0" w:rsidP="00842441">
      <w:pPr>
        <w:tabs>
          <w:tab w:val="left" w:pos="1814"/>
        </w:tabs>
      </w:pPr>
      <w:r>
        <w:t>INTRODUCTION</w:t>
      </w:r>
    </w:p>
    <w:p w14:paraId="4B0C41B9" w14:textId="4F890B7A" w:rsidR="00A81C6F" w:rsidRDefault="00382247" w:rsidP="00842441">
      <w:pPr>
        <w:tabs>
          <w:tab w:val="left" w:pos="1814"/>
        </w:tabs>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2247">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concept of AI is more fiction. However, the idea of AI is no longer but has become part of our daily lives. Artificial Intelligence is an approach to make a computer, a robot, or a product think how smart humans think. AI is a study of how the human brain thinks or decides and works. AI aims computer function</w:t>
      </w:r>
      <w:r>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382247">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is related to human knowledge for example reasoning, learning and problem-solving.</w:t>
      </w:r>
    </w:p>
    <w:p w14:paraId="0FD28969" w14:textId="77777777" w:rsidR="009B0F46" w:rsidRDefault="009B0F46" w:rsidP="00842441">
      <w:pPr>
        <w:tabs>
          <w:tab w:val="left" w:pos="1814"/>
        </w:tabs>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B7AD89" w14:textId="774E3EF7" w:rsidR="00382247" w:rsidRDefault="009B0F46" w:rsidP="00842441">
      <w:pPr>
        <w:tabs>
          <w:tab w:val="left" w:pos="1814"/>
        </w:tabs>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METHOLOGY</w:t>
      </w:r>
    </w:p>
    <w:p w14:paraId="569A44CD" w14:textId="72E10205" w:rsidR="009B0F46" w:rsidRPr="000C0ABF" w:rsidRDefault="002632AE" w:rsidP="00842441">
      <w:pPr>
        <w:tabs>
          <w:tab w:val="left" w:pos="1814"/>
        </w:tabs>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research was carried out concerning the research subject. Numerous </w:t>
      </w:r>
      <w:r w:rsidR="00AF376D">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consultants</w:t>
      </w:r>
      <w:r>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were carried out from </w:t>
      </w:r>
      <w:r w:rsidR="00551C18">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several articles and books that relate to this issue. </w:t>
      </w:r>
      <w:r w:rsidR="00B428BE">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Therefore, the </w:t>
      </w:r>
      <w:r w:rsidR="00F35F74">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new form of </w:t>
      </w:r>
      <w:r w:rsidR="00AF376D">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analysis</w:t>
      </w:r>
      <w:r w:rsidR="0019775A">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w:t>
      </w:r>
      <w:r w:rsidR="00AF376D">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based on previous research on this subject.</w:t>
      </w:r>
      <w:r>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F79D0D9" w14:textId="3D1763D7" w:rsidR="00842441" w:rsidRDefault="00633A53" w:rsidP="00842441">
      <w:pPr>
        <w:tabs>
          <w:tab w:val="left" w:pos="1814"/>
        </w:tabs>
      </w:pPr>
      <w:r>
        <w:t xml:space="preserve"> </w:t>
      </w:r>
    </w:p>
    <w:p w14:paraId="455E09D8" w14:textId="49FFA06B" w:rsidR="0019775A" w:rsidRDefault="006523B3" w:rsidP="00842441">
      <w:pPr>
        <w:tabs>
          <w:tab w:val="left" w:pos="1814"/>
        </w:tabs>
      </w:pPr>
      <w:r>
        <w:t>FINDINGS</w:t>
      </w:r>
    </w:p>
    <w:p w14:paraId="6EB9F72B" w14:textId="34E7377A" w:rsidR="006523B3" w:rsidRDefault="00AB772E" w:rsidP="00842441">
      <w:pPr>
        <w:tabs>
          <w:tab w:val="left" w:pos="1814"/>
        </w:tabs>
      </w:pPr>
      <w:r>
        <w:t>AI in E-Commerce</w:t>
      </w:r>
    </w:p>
    <w:p w14:paraId="25480B07" w14:textId="7C527606" w:rsidR="00AB772E" w:rsidRDefault="00B83539" w:rsidP="00842441">
      <w:pPr>
        <w:tabs>
          <w:tab w:val="left" w:pos="1814"/>
        </w:tabs>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3539">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Artificial Intelligence in the E-commerce industry is being utilized by online retailers for providing chatbot services, analyzing customer comments, and providing personalized services to online shoppers. In fact, a 2019 Ubisend study found that 1 in every 5 consumers are willing to purchase goods or services from a chatbot, while 40% of the online shoppers are looking for great offers and shopping deals from chatbots.</w:t>
      </w:r>
    </w:p>
    <w:p w14:paraId="0286B0C2" w14:textId="4B0B675E" w:rsidR="00CC0192" w:rsidRPr="008B39F6" w:rsidRDefault="00CC0192" w:rsidP="00842441">
      <w:pPr>
        <w:tabs>
          <w:tab w:val="left" w:pos="1814"/>
        </w:tabs>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39F6">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 in Automobile</w:t>
      </w:r>
    </w:p>
    <w:p w14:paraId="5A88C160" w14:textId="24617FBD" w:rsidR="00AB772E" w:rsidRDefault="007640A0" w:rsidP="00831BA6">
      <w:pPr>
        <w:tabs>
          <w:tab w:val="left" w:pos="1814"/>
        </w:tabs>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 is imp</w:t>
      </w:r>
      <w:r w:rsidR="00B7656E">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lemented on automotive manufacture including design,</w:t>
      </w:r>
      <w:r w:rsidR="00D67057">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7656E">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supply chain</w:t>
      </w:r>
      <w:r w:rsidR="00D67057">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production. </w:t>
      </w:r>
      <w:r w:rsidR="00B7656E">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31BA6" w:rsidRPr="00831BA6">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Our automobile industries </w:t>
      </w:r>
      <w:r w:rsidR="001A782F" w:rsidRPr="00831BA6">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w:t>
      </w:r>
      <w:r w:rsidR="00831BA6" w:rsidRPr="00831BA6">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moving towards AI. Drive manually is no longer needed now a days. Ai</w:t>
      </w:r>
      <w:r w:rsidR="001A782F">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31BA6" w:rsidRPr="00831BA6">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based cars like Google’s self-driving car, and Tesla car is now using Ai technology to look around its</w:t>
      </w:r>
      <w:r w:rsidR="001A782F">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31BA6" w:rsidRPr="00831BA6">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surrounding to understand your navigation and drive it accordingly. Give you best route so you </w:t>
      </w:r>
      <w:r w:rsidR="001A782F" w:rsidRPr="00831BA6">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 not</w:t>
      </w:r>
      <w:r w:rsidR="001A782F">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A782F" w:rsidRPr="00831BA6">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stick</w:t>
      </w:r>
      <w:r w:rsidR="00831BA6" w:rsidRPr="00831BA6">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traffic and save your time. And one the best thing that it does to save life that is break in</w:t>
      </w:r>
      <w:r w:rsidR="001A782F">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31BA6" w:rsidRPr="00831BA6">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emergency where human senses </w:t>
      </w:r>
      <w:r w:rsidR="001A782F" w:rsidRPr="00831BA6">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cannot</w:t>
      </w:r>
      <w:r w:rsidR="00831BA6" w:rsidRPr="00831BA6">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response, whenever an object appears in front of car.</w:t>
      </w:r>
    </w:p>
    <w:p w14:paraId="3D28DE23" w14:textId="77777777" w:rsidR="001D3FB0" w:rsidRDefault="001D3FB0" w:rsidP="00831BA6">
      <w:pPr>
        <w:tabs>
          <w:tab w:val="left" w:pos="1814"/>
        </w:tabs>
        <w:rPr>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6F48B2" w14:textId="77777777" w:rsidR="001D3FB0" w:rsidRDefault="001D3FB0" w:rsidP="00831BA6">
      <w:pPr>
        <w:tabs>
          <w:tab w:val="left" w:pos="1814"/>
        </w:tabs>
        <w:rPr>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AD0593" w14:textId="77777777" w:rsidR="001D3FB0" w:rsidRDefault="001D3FB0" w:rsidP="00831BA6">
      <w:pPr>
        <w:tabs>
          <w:tab w:val="left" w:pos="1814"/>
        </w:tabs>
        <w:rPr>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5E573D" w14:textId="3244CE59" w:rsidR="00791144" w:rsidRDefault="0096023F" w:rsidP="00831BA6">
      <w:pPr>
        <w:tabs>
          <w:tab w:val="left" w:pos="1814"/>
        </w:tabs>
        <w:rPr>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023F">
        <w:rPr>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Networking Platform</w:t>
      </w:r>
    </w:p>
    <w:p w14:paraId="7EC4AA42" w14:textId="57702678" w:rsidR="0096023F" w:rsidRDefault="001D3FB0" w:rsidP="001D3FB0">
      <w:pPr>
        <w:tabs>
          <w:tab w:val="left" w:pos="1814"/>
        </w:tabs>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1556">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Our automobile industries </w:t>
      </w:r>
      <w:r w:rsidR="008D1556" w:rsidRPr="008D1556">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w:t>
      </w:r>
      <w:r w:rsidRPr="008D1556">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moving towards AI. Drive manually is no longer needed now a days. Ai based cars like Google’s self-driving car, and Tesla car is now using Ai technology to look around its surrounding to understand your navigation and drive it accordingly. Give you best route so you </w:t>
      </w:r>
      <w:r w:rsidR="008D1556" w:rsidRPr="008D1556">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 not</w:t>
      </w:r>
      <w:r w:rsidRPr="008D1556">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D1556" w:rsidRPr="008D1556">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stick</w:t>
      </w:r>
      <w:r w:rsidRPr="008D1556">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traffic and save your time. And one the best thing that it does to save life that is break in</w:t>
      </w:r>
      <w:r w:rsidR="008D1556" w:rsidRPr="008D1556">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D1556">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emergency where human senses </w:t>
      </w:r>
      <w:r w:rsidR="008D1556" w:rsidRPr="008D1556">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cannot</w:t>
      </w:r>
      <w:r w:rsidRPr="008D1556">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response, whenever an object appears in front of car.</w:t>
      </w:r>
    </w:p>
    <w:p w14:paraId="5F586F38" w14:textId="77777777" w:rsidR="008D1556" w:rsidRPr="008D1556" w:rsidRDefault="008D1556" w:rsidP="001D3FB0">
      <w:pPr>
        <w:tabs>
          <w:tab w:val="left" w:pos="1814"/>
        </w:tabs>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7CE49E" w14:textId="1DA5B9F3" w:rsidR="008D1556" w:rsidRDefault="00BF04FD" w:rsidP="001D3FB0">
      <w:pPr>
        <w:tabs>
          <w:tab w:val="left" w:pos="1814"/>
        </w:tabs>
        <w:rPr>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 Support in Healthcare</w:t>
      </w:r>
    </w:p>
    <w:p w14:paraId="79DB663B" w14:textId="3641DE12" w:rsidR="00BF04FD" w:rsidRDefault="00006EAF" w:rsidP="00006EAF">
      <w:pPr>
        <w:tabs>
          <w:tab w:val="left" w:pos="1814"/>
        </w:tabs>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6EAF">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Ai also supports in healthcare where situation is critical like ratio of patients are high monitoring</w:t>
      </w:r>
      <w:r>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06EAF">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patients, treatments, and developments of drugs so they do not depend on other to do the task.</w:t>
      </w:r>
      <w:r>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06EAF">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w:t>
      </w:r>
      <w:r>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06EAF">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farming plants health and weather monitoring systems using Ai. it helps to boost crop</w:t>
      </w:r>
      <w:r>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06EAF">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productivity. And in the agriculture, robots, autonomous tractors, and drones are helping to monitor</w:t>
      </w:r>
      <w:r>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06EAF">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crop health and implement harvesting, enhancing the productivity.</w:t>
      </w:r>
    </w:p>
    <w:p w14:paraId="0587A037" w14:textId="77777777" w:rsidR="00006EAF" w:rsidRPr="00BF04FD" w:rsidRDefault="00006EAF" w:rsidP="00006EAF">
      <w:pPr>
        <w:tabs>
          <w:tab w:val="left" w:pos="1814"/>
        </w:tabs>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9DD20C" w14:textId="36D715D6" w:rsidR="008D1556" w:rsidRDefault="00D96CBF" w:rsidP="001D3FB0">
      <w:pPr>
        <w:tabs>
          <w:tab w:val="left" w:pos="1814"/>
        </w:tabs>
        <w:rPr>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 in Agricultur</w:t>
      </w:r>
      <w:r w:rsidR="009D282B">
        <w:rPr>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and Farming</w:t>
      </w:r>
    </w:p>
    <w:p w14:paraId="746D85FC" w14:textId="4C4626F9" w:rsidR="009D282B" w:rsidRDefault="009C2A9C" w:rsidP="001D3FB0">
      <w:pPr>
        <w:tabs>
          <w:tab w:val="left" w:pos="1814"/>
        </w:tabs>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AI </w:t>
      </w:r>
      <w:r w:rsidR="005F01FE">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is based on principle that human intelligence </w:t>
      </w:r>
      <w:r w:rsidR="004A6F7F">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can be defined as </w:t>
      </w:r>
      <w:r w:rsidR="002E2797">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a way that machine can easily learn that tasks and execute </w:t>
      </w:r>
      <w:r w:rsidR="009E7597">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a simplest way</w:t>
      </w:r>
      <w:r w:rsidR="00CA3CEB">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74192">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Agriculture and farming </w:t>
      </w:r>
      <w:r w:rsidR="00F4788E">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w:t>
      </w:r>
      <w:r w:rsidR="00274192">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oldest</w:t>
      </w:r>
      <w:r w:rsidR="00F4788E">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profession in the world.</w:t>
      </w:r>
      <w:r w:rsidR="00321024">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85298">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Also,</w:t>
      </w:r>
      <w:r w:rsidR="00A163F0">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AI helps in yield field crop, </w:t>
      </w:r>
      <w:r w:rsidR="00B17CF3">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monitor soil</w:t>
      </w:r>
      <w:r w:rsidR="00485298">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17CF3">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growing condition and organize </w:t>
      </w:r>
      <w:r w:rsidR="004F6298">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for farmers</w:t>
      </w:r>
      <w:r w:rsidR="00485298">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01A6D">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improve </w:t>
      </w:r>
      <w:r w:rsidR="009C347F">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agriculture related tasks in the entire food supply </w:t>
      </w:r>
      <w:r w:rsidR="0062046C">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chain.</w:t>
      </w:r>
    </w:p>
    <w:p w14:paraId="3E45E814" w14:textId="69A507F0" w:rsidR="00F4788E" w:rsidRDefault="00F4788E" w:rsidP="001D3FB0">
      <w:pPr>
        <w:tabs>
          <w:tab w:val="left" w:pos="1814"/>
        </w:tabs>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2E6983" w14:textId="5A6487E3" w:rsidR="00E268C0" w:rsidRDefault="00B27A91" w:rsidP="001D3FB0">
      <w:pPr>
        <w:tabs>
          <w:tab w:val="left" w:pos="1814"/>
        </w:tabs>
        <w:rPr>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7A91">
        <w:rPr>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 in Household Item</w:t>
      </w:r>
    </w:p>
    <w:p w14:paraId="5F4CB1CD" w14:textId="48C91BDA" w:rsidR="00F74929" w:rsidRDefault="005D2D40" w:rsidP="001D3FB0">
      <w:pPr>
        <w:tabs>
          <w:tab w:val="left" w:pos="1814"/>
        </w:tabs>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2D40">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AI make your </w:t>
      </w:r>
      <w:r w:rsidR="00F74929">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home much more interesting here </w:t>
      </w:r>
      <w:r w:rsidR="002D770B">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how’s</w:t>
      </w:r>
      <w:r w:rsidR="00F74929">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D770B">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Smart kitchen, smart speakers, </w:t>
      </w:r>
      <w:r w:rsidR="00E94D76">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are coming in our home and all around the world. </w:t>
      </w:r>
      <w:r w:rsidR="00607DAD">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Like coffee machine, oven,</w:t>
      </w:r>
      <w:r w:rsidR="0069627A">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07DAD">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microwave, </w:t>
      </w:r>
      <w:r w:rsidR="0023413B">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machine </w:t>
      </w:r>
      <w:r w:rsidR="008B604C">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evolving</w:t>
      </w:r>
      <w:r w:rsidR="004C49BC">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learning, your time and schedule patterns</w:t>
      </w:r>
      <w:r w:rsidR="00252426">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63E6351" w14:textId="02751490" w:rsidR="00252426" w:rsidRDefault="00252426" w:rsidP="001D3FB0">
      <w:pPr>
        <w:tabs>
          <w:tab w:val="left" w:pos="1814"/>
        </w:tabs>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A28EA2" w14:textId="77777777" w:rsidR="00252426" w:rsidRPr="005D2D40" w:rsidRDefault="00252426" w:rsidP="001D3FB0">
      <w:pPr>
        <w:tabs>
          <w:tab w:val="left" w:pos="1814"/>
        </w:tabs>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796645" w14:textId="18552941" w:rsidR="00842441" w:rsidRDefault="00842441" w:rsidP="00842441">
      <w:pPr>
        <w:tabs>
          <w:tab w:val="left" w:pos="1814"/>
        </w:tabs>
      </w:pPr>
    </w:p>
    <w:p w14:paraId="161C6155" w14:textId="64E5242F" w:rsidR="00842441" w:rsidRDefault="003A7CF7" w:rsidP="00842441">
      <w:pPr>
        <w:tabs>
          <w:tab w:val="left" w:pos="1814"/>
        </w:tabs>
      </w:pPr>
      <w:r>
        <w:lastRenderedPageBreak/>
        <w:t>Navigation Apps</w:t>
      </w:r>
    </w:p>
    <w:p w14:paraId="455142B1" w14:textId="00EB6484" w:rsidR="00CF17C8" w:rsidRPr="00FB28E5" w:rsidRDefault="00DA466D" w:rsidP="00842441">
      <w:pPr>
        <w:tabs>
          <w:tab w:val="left" w:pos="1814"/>
        </w:tabs>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8E5">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When AI </w:t>
      </w:r>
      <w:r w:rsidR="00A607E5" w:rsidRPr="00FB28E5">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come in navigation, </w:t>
      </w:r>
      <w:r w:rsidR="00656644" w:rsidRPr="00FB28E5">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w:t>
      </w:r>
      <w:r w:rsidR="00A607E5" w:rsidRPr="00FB28E5">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56644" w:rsidRPr="00FB28E5">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helping</w:t>
      </w:r>
      <w:r w:rsidR="00A607E5" w:rsidRPr="00FB28E5">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assess the real-time </w:t>
      </w:r>
      <w:r w:rsidR="00C24E17" w:rsidRPr="00FB28E5">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condition to helps driver to avoid traffics.</w:t>
      </w:r>
      <w:r w:rsidR="00656644" w:rsidRPr="00FB28E5">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is not an easy task to implement </w:t>
      </w:r>
      <w:r w:rsidR="007B59CB" w:rsidRPr="00FB28E5">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 in cars</w:t>
      </w:r>
      <w:r w:rsidR="008374BB" w:rsidRPr="00FB28E5">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F0193" w:rsidRPr="00FB28E5">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When </w:t>
      </w:r>
      <w:r w:rsidR="00612D43" w:rsidRPr="00FB28E5">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control</w:t>
      </w:r>
      <w:r w:rsidR="008374BB" w:rsidRPr="00FB28E5">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F0193" w:rsidRPr="00FB28E5">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over the navigation </w:t>
      </w:r>
      <w:r w:rsidR="00612D43" w:rsidRPr="00FB28E5">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w:t>
      </w:r>
      <w:r w:rsidR="00AF57ED" w:rsidRPr="00FB28E5">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taking</w:t>
      </w:r>
      <w:r w:rsidR="00612D43" w:rsidRPr="00FB28E5">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 of the</w:t>
      </w:r>
      <w:r w:rsidR="00AF57ED" w:rsidRPr="00FB28E5">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driver</w:t>
      </w:r>
      <w:r w:rsidR="009A77B8" w:rsidRPr="00FB28E5">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F57ED" w:rsidRPr="00FB28E5">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612D43" w:rsidRPr="00FB28E5">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hand.</w:t>
      </w:r>
      <w:r w:rsidR="00AF57ED" w:rsidRPr="00FB28E5">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10157" w:rsidRPr="00FB28E5">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is</w:t>
      </w:r>
      <w:r w:rsidR="009A77B8" w:rsidRPr="00FB28E5">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821B5" w:rsidRPr="00FB28E5">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need to ensure that AI is working with </w:t>
      </w:r>
      <w:r w:rsidR="00257B73" w:rsidRPr="00FB28E5">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up-to-date</w:t>
      </w:r>
      <w:r w:rsidR="002D6DB6" w:rsidRPr="00FB28E5">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codes</w:t>
      </w:r>
      <w:r w:rsidR="00257B73" w:rsidRPr="00FB28E5">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w:t>
      </w:r>
      <w:r w:rsidR="00B10157" w:rsidRPr="00FB28E5">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collecting</w:t>
      </w:r>
      <w:r w:rsidR="002D6DB6" w:rsidRPr="00FB28E5">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data</w:t>
      </w:r>
      <w:r w:rsidR="00B10157" w:rsidRPr="00FB28E5">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17BDE30" w14:textId="6807C728" w:rsidR="002D6DB6" w:rsidRDefault="002D6DB6" w:rsidP="00842441">
      <w:pPr>
        <w:tabs>
          <w:tab w:val="left" w:pos="1814"/>
        </w:tabs>
        <w:rPr>
          <w:b w:val="0"/>
          <w:bCs/>
        </w:rPr>
      </w:pPr>
    </w:p>
    <w:p w14:paraId="0D70282B" w14:textId="369AA7FB" w:rsidR="002D6DB6" w:rsidRPr="002D6DB6" w:rsidRDefault="002D6DB6" w:rsidP="00842441">
      <w:pPr>
        <w:tabs>
          <w:tab w:val="left" w:pos="1814"/>
        </w:tabs>
      </w:pPr>
      <w:r w:rsidRPr="002D6DB6">
        <w:t xml:space="preserve">E-mail Communication </w:t>
      </w:r>
    </w:p>
    <w:p w14:paraId="73D829C4" w14:textId="77777777" w:rsidR="00AE76D1" w:rsidRPr="00FB28E5" w:rsidRDefault="00247EAA" w:rsidP="00842441">
      <w:pPr>
        <w:tabs>
          <w:tab w:val="left" w:pos="1814"/>
        </w:tabs>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8E5">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Smart replies </w:t>
      </w:r>
      <w:r w:rsidR="00FB641E" w:rsidRPr="00FB28E5">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offer</w:t>
      </w:r>
      <w:r w:rsidR="00A16242" w:rsidRPr="00FB28E5">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users to responds </w:t>
      </w:r>
      <w:r w:rsidR="00023C67" w:rsidRPr="00FB28E5">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a </w:t>
      </w:r>
      <w:r w:rsidR="00FB641E" w:rsidRPr="00FB28E5">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simplest phrase</w:t>
      </w:r>
      <w:r w:rsidR="00023C67" w:rsidRPr="00FB28E5">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like: </w:t>
      </w:r>
      <w:r w:rsidR="00023C67" w:rsidRPr="00FB28E5">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 I’m working on it.” or “No I have not</w:t>
      </w:r>
      <w:r w:rsidR="00023C67" w:rsidRPr="00FB28E5">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B641E" w:rsidRPr="00FB28E5">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a click of button. User can reply </w:t>
      </w:r>
      <w:r w:rsidR="00FB06D0" w:rsidRPr="00FB28E5">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by manually or one click </w:t>
      </w:r>
      <w:r w:rsidR="00302306" w:rsidRPr="00FB28E5">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smart reply. Google uses AI </w:t>
      </w:r>
      <w:r w:rsidR="008F00D8" w:rsidRPr="00FB28E5">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ensure that nearly all mails coming into your inbox are authen</w:t>
      </w:r>
      <w:r w:rsidR="0064520A" w:rsidRPr="00FB28E5">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tic. There are some filters to sort email </w:t>
      </w:r>
    </w:p>
    <w:p w14:paraId="0F6C3092" w14:textId="77777777" w:rsidR="00AE76D1" w:rsidRPr="00FB28E5" w:rsidRDefault="00AE76D1" w:rsidP="00AE76D1">
      <w:pPr>
        <w:pStyle w:val="ListParagraph"/>
        <w:numPr>
          <w:ilvl w:val="0"/>
          <w:numId w:val="2"/>
        </w:numPr>
        <w:tabs>
          <w:tab w:val="left" w:pos="1814"/>
        </w:tabs>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8E5">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Primary</w:t>
      </w:r>
    </w:p>
    <w:p w14:paraId="4490032B" w14:textId="77777777" w:rsidR="00AE76D1" w:rsidRPr="00FB28E5" w:rsidRDefault="00AE76D1" w:rsidP="00AE76D1">
      <w:pPr>
        <w:pStyle w:val="ListParagraph"/>
        <w:numPr>
          <w:ilvl w:val="0"/>
          <w:numId w:val="2"/>
        </w:numPr>
        <w:tabs>
          <w:tab w:val="left" w:pos="1814"/>
        </w:tabs>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8E5">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Social</w:t>
      </w:r>
    </w:p>
    <w:p w14:paraId="63D64FF3" w14:textId="77777777" w:rsidR="00AE76D1" w:rsidRPr="00FB28E5" w:rsidRDefault="00AE76D1" w:rsidP="00AE76D1">
      <w:pPr>
        <w:pStyle w:val="ListParagraph"/>
        <w:numPr>
          <w:ilvl w:val="0"/>
          <w:numId w:val="2"/>
        </w:numPr>
        <w:tabs>
          <w:tab w:val="left" w:pos="1814"/>
        </w:tabs>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8E5">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Promotions</w:t>
      </w:r>
    </w:p>
    <w:p w14:paraId="2FC61A7C" w14:textId="77777777" w:rsidR="00AE76D1" w:rsidRPr="00FB28E5" w:rsidRDefault="00AE76D1" w:rsidP="00AE76D1">
      <w:pPr>
        <w:pStyle w:val="ListParagraph"/>
        <w:numPr>
          <w:ilvl w:val="0"/>
          <w:numId w:val="2"/>
        </w:numPr>
        <w:tabs>
          <w:tab w:val="left" w:pos="1814"/>
        </w:tabs>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8E5">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Updates</w:t>
      </w:r>
    </w:p>
    <w:p w14:paraId="5DF2CE87" w14:textId="77777777" w:rsidR="00AE76D1" w:rsidRPr="00FB28E5" w:rsidRDefault="00AE76D1" w:rsidP="00AE76D1">
      <w:pPr>
        <w:pStyle w:val="ListParagraph"/>
        <w:numPr>
          <w:ilvl w:val="0"/>
          <w:numId w:val="2"/>
        </w:numPr>
        <w:tabs>
          <w:tab w:val="left" w:pos="1814"/>
        </w:tabs>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8E5">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Forums</w:t>
      </w:r>
    </w:p>
    <w:p w14:paraId="59F65947" w14:textId="1C40701C" w:rsidR="00257B73" w:rsidRPr="00FB28E5" w:rsidRDefault="00AE76D1" w:rsidP="00AE76D1">
      <w:pPr>
        <w:pStyle w:val="ListParagraph"/>
        <w:numPr>
          <w:ilvl w:val="0"/>
          <w:numId w:val="2"/>
        </w:numPr>
        <w:tabs>
          <w:tab w:val="left" w:pos="1814"/>
        </w:tabs>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8E5">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Spam</w:t>
      </w:r>
      <w:r w:rsidR="00302306" w:rsidRPr="00FB28E5">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F19AF92" w14:textId="75507C83" w:rsidR="00AE76D1" w:rsidRDefault="00CB7B44" w:rsidP="00CB7B44">
      <w:pPr>
        <w:tabs>
          <w:tab w:val="left" w:pos="1814"/>
        </w:tabs>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8E5">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filter</w:t>
      </w:r>
      <w:r w:rsidR="00AE3612" w:rsidRPr="00FB28E5">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helps your </w:t>
      </w:r>
      <w:r w:rsidR="00055AC7" w:rsidRPr="00FB28E5">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email </w:t>
      </w:r>
      <w:r w:rsidR="00BE7226" w:rsidRPr="00FB28E5">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get sorted and you can find your</w:t>
      </w:r>
      <w:r w:rsidRPr="00FB28E5">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important email easily.</w:t>
      </w:r>
    </w:p>
    <w:p w14:paraId="2BC5B164" w14:textId="24B5BA78" w:rsidR="00FB28E5" w:rsidRDefault="00FB28E5" w:rsidP="00CB7B44">
      <w:pPr>
        <w:tabs>
          <w:tab w:val="left" w:pos="1814"/>
        </w:tabs>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BF4CD5" w14:textId="26C752CB" w:rsidR="001F5EBC" w:rsidRDefault="001F5EBC" w:rsidP="00CB7B44">
      <w:pPr>
        <w:tabs>
          <w:tab w:val="left" w:pos="1814"/>
        </w:tabs>
        <w:rPr>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5EBC">
        <w:rPr>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AI Involve in E-Commerce?</w:t>
      </w:r>
    </w:p>
    <w:p w14:paraId="47C00E03" w14:textId="77777777" w:rsidR="001F5EBC" w:rsidRPr="001F5EBC" w:rsidRDefault="001F5EBC" w:rsidP="00CB7B44">
      <w:pPr>
        <w:tabs>
          <w:tab w:val="left" w:pos="1814"/>
        </w:tabs>
        <w:rPr>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044B07" w14:textId="77777777" w:rsidR="001F5EBC" w:rsidRPr="00FB28E5" w:rsidRDefault="001F5EBC" w:rsidP="00CB7B44">
      <w:pPr>
        <w:tabs>
          <w:tab w:val="left" w:pos="1814"/>
        </w:tabs>
        <w:rPr>
          <w:b w:val="0"/>
          <w:bCs/>
          <w:color w:val="0F0D29"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4DC498" w14:textId="40932132" w:rsidR="00CB7B44" w:rsidRDefault="00CB7B44" w:rsidP="00CB7B44">
      <w:pPr>
        <w:tabs>
          <w:tab w:val="left" w:pos="1814"/>
        </w:tabs>
        <w:rPr>
          <w:b w:val="0"/>
          <w:bCs/>
        </w:rPr>
      </w:pPr>
    </w:p>
    <w:p w14:paraId="676D5873" w14:textId="77777777" w:rsidR="00CB7B44" w:rsidRPr="00CB7B44" w:rsidRDefault="00CB7B44" w:rsidP="00CB7B44">
      <w:pPr>
        <w:tabs>
          <w:tab w:val="left" w:pos="1814"/>
        </w:tabs>
        <w:rPr>
          <w:b w:val="0"/>
          <w:bCs/>
        </w:rPr>
      </w:pPr>
    </w:p>
    <w:p w14:paraId="620F30E1" w14:textId="77777777" w:rsidR="00CB7B44" w:rsidRPr="00055AC7" w:rsidRDefault="00CB7B44" w:rsidP="00055AC7">
      <w:pPr>
        <w:pStyle w:val="ListParagraph"/>
        <w:tabs>
          <w:tab w:val="left" w:pos="1814"/>
        </w:tabs>
        <w:rPr>
          <w:b w:val="0"/>
          <w:bCs/>
        </w:rPr>
      </w:pPr>
    </w:p>
    <w:p w14:paraId="690E2B88" w14:textId="5FA8E076" w:rsidR="00842441" w:rsidRDefault="00842441" w:rsidP="00842441">
      <w:pPr>
        <w:tabs>
          <w:tab w:val="left" w:pos="1814"/>
        </w:tabs>
      </w:pPr>
    </w:p>
    <w:p w14:paraId="6CB809D2" w14:textId="6B5DC043" w:rsidR="00842441" w:rsidRDefault="00842441" w:rsidP="00842441">
      <w:pPr>
        <w:tabs>
          <w:tab w:val="left" w:pos="1814"/>
        </w:tabs>
      </w:pPr>
    </w:p>
    <w:p w14:paraId="06A5B7AA" w14:textId="1E83A8D6" w:rsidR="00842441" w:rsidRDefault="00842441" w:rsidP="00842441">
      <w:pPr>
        <w:tabs>
          <w:tab w:val="left" w:pos="1814"/>
        </w:tabs>
      </w:pPr>
    </w:p>
    <w:p w14:paraId="3BF0D66F" w14:textId="215F3F1C" w:rsidR="00842441" w:rsidRDefault="00842441" w:rsidP="00842441">
      <w:pPr>
        <w:tabs>
          <w:tab w:val="left" w:pos="1814"/>
        </w:tabs>
      </w:pPr>
    </w:p>
    <w:p w14:paraId="5E04E665" w14:textId="7D0786A1" w:rsidR="00842441" w:rsidRDefault="00842441" w:rsidP="00842441">
      <w:pPr>
        <w:tabs>
          <w:tab w:val="left" w:pos="1814"/>
        </w:tabs>
      </w:pPr>
    </w:p>
    <w:p w14:paraId="24C4DBCE" w14:textId="2F31377E" w:rsidR="00842441" w:rsidRDefault="00842441" w:rsidP="00842441">
      <w:pPr>
        <w:tabs>
          <w:tab w:val="left" w:pos="1814"/>
        </w:tabs>
      </w:pPr>
    </w:p>
    <w:p w14:paraId="0E2AA575" w14:textId="151A3453" w:rsidR="00842441" w:rsidRDefault="00842441" w:rsidP="00842441">
      <w:pPr>
        <w:tabs>
          <w:tab w:val="left" w:pos="1814"/>
        </w:tabs>
      </w:pPr>
    </w:p>
    <w:p w14:paraId="29561E2F" w14:textId="67D0B63B" w:rsidR="00842441" w:rsidRDefault="00842441" w:rsidP="00842441">
      <w:pPr>
        <w:tabs>
          <w:tab w:val="left" w:pos="1814"/>
        </w:tabs>
      </w:pPr>
    </w:p>
    <w:p w14:paraId="4CEBE860" w14:textId="113E76C8" w:rsidR="00842441" w:rsidRDefault="00842441" w:rsidP="00842441">
      <w:pPr>
        <w:tabs>
          <w:tab w:val="left" w:pos="1814"/>
        </w:tabs>
      </w:pPr>
    </w:p>
    <w:p w14:paraId="245F8A35" w14:textId="0045EBE6" w:rsidR="00842441" w:rsidRDefault="00842441" w:rsidP="00842441">
      <w:pPr>
        <w:tabs>
          <w:tab w:val="left" w:pos="1814"/>
        </w:tabs>
      </w:pPr>
    </w:p>
    <w:p w14:paraId="15778576" w14:textId="2547CE78" w:rsidR="00842441" w:rsidRDefault="00842441" w:rsidP="00842441">
      <w:pPr>
        <w:tabs>
          <w:tab w:val="left" w:pos="1814"/>
        </w:tabs>
      </w:pPr>
    </w:p>
    <w:p w14:paraId="4EC8A831" w14:textId="02E9409D" w:rsidR="00842441" w:rsidRDefault="00842441" w:rsidP="00842441">
      <w:pPr>
        <w:tabs>
          <w:tab w:val="left" w:pos="1814"/>
        </w:tabs>
      </w:pPr>
    </w:p>
    <w:p w14:paraId="49606E39" w14:textId="13715A7A" w:rsidR="00842441" w:rsidRDefault="00842441" w:rsidP="00842441">
      <w:pPr>
        <w:tabs>
          <w:tab w:val="left" w:pos="1814"/>
        </w:tabs>
      </w:pPr>
    </w:p>
    <w:p w14:paraId="7EA8B5A9" w14:textId="294E0F34" w:rsidR="00842441" w:rsidRDefault="00842441" w:rsidP="00842441">
      <w:pPr>
        <w:tabs>
          <w:tab w:val="left" w:pos="1814"/>
        </w:tabs>
      </w:pPr>
    </w:p>
    <w:p w14:paraId="32AA0CA4" w14:textId="40B3C5BF" w:rsidR="00842441" w:rsidRDefault="00842441" w:rsidP="00842441">
      <w:pPr>
        <w:tabs>
          <w:tab w:val="left" w:pos="1814"/>
        </w:tabs>
      </w:pPr>
    </w:p>
    <w:p w14:paraId="4BB605E1" w14:textId="210C6C3F" w:rsidR="00842441" w:rsidRDefault="00842441" w:rsidP="00842441">
      <w:pPr>
        <w:tabs>
          <w:tab w:val="left" w:pos="1814"/>
        </w:tabs>
      </w:pPr>
    </w:p>
    <w:p w14:paraId="74A168C0" w14:textId="6F3C92F8" w:rsidR="00842441" w:rsidRDefault="00842441" w:rsidP="00842441">
      <w:pPr>
        <w:tabs>
          <w:tab w:val="left" w:pos="1814"/>
        </w:tabs>
      </w:pPr>
    </w:p>
    <w:p w14:paraId="01DF32CD" w14:textId="6AAC9BF1" w:rsidR="00842441" w:rsidRDefault="00842441" w:rsidP="00842441">
      <w:pPr>
        <w:tabs>
          <w:tab w:val="left" w:pos="1814"/>
        </w:tabs>
      </w:pPr>
    </w:p>
    <w:p w14:paraId="7AE7529A" w14:textId="1758DDED" w:rsidR="00842441" w:rsidRDefault="00842441" w:rsidP="00842441">
      <w:pPr>
        <w:tabs>
          <w:tab w:val="left" w:pos="1814"/>
        </w:tabs>
      </w:pPr>
    </w:p>
    <w:p w14:paraId="474689DD" w14:textId="7823C909" w:rsidR="00842441" w:rsidRDefault="00842441" w:rsidP="00842441">
      <w:pPr>
        <w:tabs>
          <w:tab w:val="left" w:pos="1814"/>
        </w:tabs>
      </w:pPr>
    </w:p>
    <w:p w14:paraId="0FE451BD" w14:textId="45206FB0" w:rsidR="00842441" w:rsidRDefault="00842441" w:rsidP="00842441">
      <w:pPr>
        <w:tabs>
          <w:tab w:val="left" w:pos="1814"/>
        </w:tabs>
      </w:pPr>
    </w:p>
    <w:p w14:paraId="08699D57" w14:textId="56C5C362" w:rsidR="00842441" w:rsidRDefault="00842441" w:rsidP="00842441">
      <w:pPr>
        <w:tabs>
          <w:tab w:val="left" w:pos="1814"/>
        </w:tabs>
      </w:pPr>
    </w:p>
    <w:p w14:paraId="7BE569F4" w14:textId="2B1EB04D" w:rsidR="00842441" w:rsidRDefault="00842441" w:rsidP="00842441">
      <w:pPr>
        <w:tabs>
          <w:tab w:val="left" w:pos="1814"/>
        </w:tabs>
      </w:pPr>
    </w:p>
    <w:p w14:paraId="535E3AC9" w14:textId="61020F6D" w:rsidR="00842441" w:rsidRDefault="00842441" w:rsidP="00842441">
      <w:pPr>
        <w:tabs>
          <w:tab w:val="left" w:pos="1814"/>
        </w:tabs>
      </w:pPr>
    </w:p>
    <w:p w14:paraId="2716C3B5" w14:textId="2F5EBAF1" w:rsidR="00842441" w:rsidRDefault="00842441" w:rsidP="00842441">
      <w:pPr>
        <w:tabs>
          <w:tab w:val="left" w:pos="1814"/>
        </w:tabs>
      </w:pPr>
    </w:p>
    <w:p w14:paraId="60366E44" w14:textId="233101D1" w:rsidR="00842441" w:rsidRDefault="00842441" w:rsidP="00842441">
      <w:pPr>
        <w:tabs>
          <w:tab w:val="left" w:pos="1814"/>
        </w:tabs>
      </w:pPr>
    </w:p>
    <w:p w14:paraId="2A1F83F9" w14:textId="1616A128" w:rsidR="00842441" w:rsidRDefault="00842441" w:rsidP="00842441">
      <w:pPr>
        <w:tabs>
          <w:tab w:val="left" w:pos="1814"/>
        </w:tabs>
      </w:pPr>
    </w:p>
    <w:p w14:paraId="7D3129C2" w14:textId="621BFA73" w:rsidR="00842441" w:rsidRDefault="00842441" w:rsidP="00842441">
      <w:pPr>
        <w:tabs>
          <w:tab w:val="left" w:pos="1814"/>
        </w:tabs>
      </w:pPr>
    </w:p>
    <w:p w14:paraId="6663FB18" w14:textId="24A4C873" w:rsidR="00842441" w:rsidRDefault="00842441" w:rsidP="00842441">
      <w:pPr>
        <w:tabs>
          <w:tab w:val="left" w:pos="1814"/>
        </w:tabs>
      </w:pPr>
    </w:p>
    <w:p w14:paraId="60AA9980" w14:textId="6D878F5F" w:rsidR="00842441" w:rsidRDefault="00842441" w:rsidP="00842441">
      <w:pPr>
        <w:tabs>
          <w:tab w:val="left" w:pos="1814"/>
        </w:tabs>
      </w:pPr>
    </w:p>
    <w:p w14:paraId="0494223B" w14:textId="77777777" w:rsidR="00842441" w:rsidRDefault="00842441">
      <w:pPr>
        <w:spacing w:after="200"/>
      </w:pPr>
      <w:r>
        <w:br w:type="page"/>
      </w:r>
    </w:p>
    <w:p w14:paraId="15EE2ED6" w14:textId="36CC2791" w:rsidR="00842441" w:rsidRDefault="00842441" w:rsidP="00842441">
      <w:pPr>
        <w:tabs>
          <w:tab w:val="left" w:pos="1814"/>
        </w:tabs>
      </w:pPr>
    </w:p>
    <w:p w14:paraId="5116C5F5" w14:textId="77777777" w:rsidR="00842441" w:rsidRDefault="00842441">
      <w:pPr>
        <w:spacing w:after="200"/>
      </w:pPr>
      <w:r>
        <w:br w:type="page"/>
      </w:r>
    </w:p>
    <w:p w14:paraId="382FB4A1" w14:textId="77777777" w:rsidR="00842441" w:rsidRPr="00842441" w:rsidRDefault="00842441" w:rsidP="00842441">
      <w:pPr>
        <w:tabs>
          <w:tab w:val="left" w:pos="1814"/>
        </w:tabs>
      </w:pPr>
    </w:p>
    <w:sectPr w:rsidR="00842441" w:rsidRPr="00842441" w:rsidSect="00DF027C">
      <w:headerReference w:type="default" r:id="rId10"/>
      <w:footerReference w:type="default" r:id="rId11"/>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12BE1" w14:textId="77777777" w:rsidR="002F30BE" w:rsidRDefault="002F30BE">
      <w:r>
        <w:separator/>
      </w:r>
    </w:p>
    <w:p w14:paraId="262D0CEA" w14:textId="77777777" w:rsidR="002F30BE" w:rsidRDefault="002F30BE"/>
  </w:endnote>
  <w:endnote w:type="continuationSeparator" w:id="0">
    <w:p w14:paraId="43AC111F" w14:textId="77777777" w:rsidR="002F30BE" w:rsidRDefault="002F30BE">
      <w:r>
        <w:continuationSeparator/>
      </w:r>
    </w:p>
    <w:p w14:paraId="3B19ADF9" w14:textId="77777777" w:rsidR="002F30BE" w:rsidRDefault="002F30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05AE9B2A"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16834F4F"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3DF88" w14:textId="77777777" w:rsidR="002F30BE" w:rsidRDefault="002F30BE">
      <w:r>
        <w:separator/>
      </w:r>
    </w:p>
    <w:p w14:paraId="37231F60" w14:textId="77777777" w:rsidR="002F30BE" w:rsidRDefault="002F30BE"/>
  </w:footnote>
  <w:footnote w:type="continuationSeparator" w:id="0">
    <w:p w14:paraId="58238462" w14:textId="77777777" w:rsidR="002F30BE" w:rsidRDefault="002F30BE">
      <w:r>
        <w:continuationSeparator/>
      </w:r>
    </w:p>
    <w:p w14:paraId="659A974A" w14:textId="77777777" w:rsidR="002F30BE" w:rsidRDefault="002F30B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0E7ADA59" w14:textId="77777777" w:rsidTr="00D077E9">
      <w:trPr>
        <w:trHeight w:val="978"/>
      </w:trPr>
      <w:tc>
        <w:tcPr>
          <w:tcW w:w="9990" w:type="dxa"/>
          <w:tcBorders>
            <w:top w:val="nil"/>
            <w:left w:val="nil"/>
            <w:bottom w:val="single" w:sz="36" w:space="0" w:color="34ABA2" w:themeColor="accent3"/>
            <w:right w:val="nil"/>
          </w:tcBorders>
        </w:tcPr>
        <w:p w14:paraId="23444E41" w14:textId="77777777" w:rsidR="00D077E9" w:rsidRDefault="00D077E9">
          <w:pPr>
            <w:pStyle w:val="Header"/>
          </w:pPr>
        </w:p>
      </w:tc>
    </w:tr>
  </w:tbl>
  <w:p w14:paraId="1A174DCB"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F5C38"/>
    <w:multiLevelType w:val="hybridMultilevel"/>
    <w:tmpl w:val="1736D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052792"/>
    <w:multiLevelType w:val="hybridMultilevel"/>
    <w:tmpl w:val="74EE56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FBA"/>
    <w:rsid w:val="00006EAF"/>
    <w:rsid w:val="00023C67"/>
    <w:rsid w:val="0002482E"/>
    <w:rsid w:val="00050324"/>
    <w:rsid w:val="00055AC7"/>
    <w:rsid w:val="000A0150"/>
    <w:rsid w:val="000C0ABF"/>
    <w:rsid w:val="000E63C9"/>
    <w:rsid w:val="000F61DB"/>
    <w:rsid w:val="00130E9D"/>
    <w:rsid w:val="00150A6D"/>
    <w:rsid w:val="001727BE"/>
    <w:rsid w:val="00184F17"/>
    <w:rsid w:val="00185B35"/>
    <w:rsid w:val="0019775A"/>
    <w:rsid w:val="001A782F"/>
    <w:rsid w:val="001B41E3"/>
    <w:rsid w:val="001D3FB0"/>
    <w:rsid w:val="001F2BC8"/>
    <w:rsid w:val="001F5EBC"/>
    <w:rsid w:val="001F5F6B"/>
    <w:rsid w:val="0023413B"/>
    <w:rsid w:val="00243EBC"/>
    <w:rsid w:val="00246A35"/>
    <w:rsid w:val="00247EAA"/>
    <w:rsid w:val="00252426"/>
    <w:rsid w:val="00257B73"/>
    <w:rsid w:val="002632AE"/>
    <w:rsid w:val="00274192"/>
    <w:rsid w:val="00284348"/>
    <w:rsid w:val="002D6DB6"/>
    <w:rsid w:val="002D770B"/>
    <w:rsid w:val="002E2797"/>
    <w:rsid w:val="002F30BE"/>
    <w:rsid w:val="002F51F5"/>
    <w:rsid w:val="00302306"/>
    <w:rsid w:val="00312137"/>
    <w:rsid w:val="00321024"/>
    <w:rsid w:val="00330359"/>
    <w:rsid w:val="0033762F"/>
    <w:rsid w:val="00366C7E"/>
    <w:rsid w:val="00382247"/>
    <w:rsid w:val="00384EA3"/>
    <w:rsid w:val="003A39A1"/>
    <w:rsid w:val="003A7CF7"/>
    <w:rsid w:val="003C2191"/>
    <w:rsid w:val="003D3863"/>
    <w:rsid w:val="004110DE"/>
    <w:rsid w:val="004200E0"/>
    <w:rsid w:val="00436726"/>
    <w:rsid w:val="0044043E"/>
    <w:rsid w:val="0044085A"/>
    <w:rsid w:val="0048063B"/>
    <w:rsid w:val="00485298"/>
    <w:rsid w:val="004A6F7F"/>
    <w:rsid w:val="004B21A5"/>
    <w:rsid w:val="004C49BC"/>
    <w:rsid w:val="004F6298"/>
    <w:rsid w:val="005037F0"/>
    <w:rsid w:val="00511262"/>
    <w:rsid w:val="00516A86"/>
    <w:rsid w:val="005275F6"/>
    <w:rsid w:val="00551C18"/>
    <w:rsid w:val="00572102"/>
    <w:rsid w:val="005D2D40"/>
    <w:rsid w:val="005F01FE"/>
    <w:rsid w:val="005F1BB0"/>
    <w:rsid w:val="00607DAD"/>
    <w:rsid w:val="00612D43"/>
    <w:rsid w:val="0062046C"/>
    <w:rsid w:val="00633A53"/>
    <w:rsid w:val="0064520A"/>
    <w:rsid w:val="006523B3"/>
    <w:rsid w:val="00656644"/>
    <w:rsid w:val="00656C4D"/>
    <w:rsid w:val="0069627A"/>
    <w:rsid w:val="006C729A"/>
    <w:rsid w:val="006E23EA"/>
    <w:rsid w:val="006E5716"/>
    <w:rsid w:val="00724284"/>
    <w:rsid w:val="007302B3"/>
    <w:rsid w:val="00730733"/>
    <w:rsid w:val="00730E3A"/>
    <w:rsid w:val="00736AAF"/>
    <w:rsid w:val="007640A0"/>
    <w:rsid w:val="00765B2A"/>
    <w:rsid w:val="00783A34"/>
    <w:rsid w:val="00791144"/>
    <w:rsid w:val="007B59CB"/>
    <w:rsid w:val="007C6B52"/>
    <w:rsid w:val="007D16C5"/>
    <w:rsid w:val="00831BA6"/>
    <w:rsid w:val="008374BB"/>
    <w:rsid w:val="00842441"/>
    <w:rsid w:val="00862FE4"/>
    <w:rsid w:val="0086389A"/>
    <w:rsid w:val="0087605E"/>
    <w:rsid w:val="008B1FEE"/>
    <w:rsid w:val="008B39F6"/>
    <w:rsid w:val="008B604C"/>
    <w:rsid w:val="008D1556"/>
    <w:rsid w:val="008D79BD"/>
    <w:rsid w:val="008E3657"/>
    <w:rsid w:val="008E5A19"/>
    <w:rsid w:val="008F00D8"/>
    <w:rsid w:val="008F2C47"/>
    <w:rsid w:val="00903C32"/>
    <w:rsid w:val="00916B16"/>
    <w:rsid w:val="009173B9"/>
    <w:rsid w:val="0093335D"/>
    <w:rsid w:val="0093613E"/>
    <w:rsid w:val="00943026"/>
    <w:rsid w:val="0096023F"/>
    <w:rsid w:val="00966B81"/>
    <w:rsid w:val="009A77B8"/>
    <w:rsid w:val="009B0F46"/>
    <w:rsid w:val="009C2A9C"/>
    <w:rsid w:val="009C347F"/>
    <w:rsid w:val="009C7720"/>
    <w:rsid w:val="009D282B"/>
    <w:rsid w:val="009E7597"/>
    <w:rsid w:val="009F0193"/>
    <w:rsid w:val="00A16242"/>
    <w:rsid w:val="00A163F0"/>
    <w:rsid w:val="00A23AFA"/>
    <w:rsid w:val="00A31B3E"/>
    <w:rsid w:val="00A532F3"/>
    <w:rsid w:val="00A607E5"/>
    <w:rsid w:val="00A81C6F"/>
    <w:rsid w:val="00A8489E"/>
    <w:rsid w:val="00AB772E"/>
    <w:rsid w:val="00AC29F3"/>
    <w:rsid w:val="00AE3612"/>
    <w:rsid w:val="00AE76D1"/>
    <w:rsid w:val="00AF376D"/>
    <w:rsid w:val="00AF57ED"/>
    <w:rsid w:val="00B01A6D"/>
    <w:rsid w:val="00B02FBA"/>
    <w:rsid w:val="00B05DA2"/>
    <w:rsid w:val="00B10157"/>
    <w:rsid w:val="00B17CF3"/>
    <w:rsid w:val="00B226F9"/>
    <w:rsid w:val="00B231E5"/>
    <w:rsid w:val="00B27A91"/>
    <w:rsid w:val="00B428BE"/>
    <w:rsid w:val="00B73C1B"/>
    <w:rsid w:val="00B7656E"/>
    <w:rsid w:val="00B821B5"/>
    <w:rsid w:val="00B83539"/>
    <w:rsid w:val="00BB1047"/>
    <w:rsid w:val="00BE7226"/>
    <w:rsid w:val="00BF04FD"/>
    <w:rsid w:val="00C02B87"/>
    <w:rsid w:val="00C24E17"/>
    <w:rsid w:val="00C30FD6"/>
    <w:rsid w:val="00C4086D"/>
    <w:rsid w:val="00CA1896"/>
    <w:rsid w:val="00CA3CEB"/>
    <w:rsid w:val="00CB5B28"/>
    <w:rsid w:val="00CB7B44"/>
    <w:rsid w:val="00CC0192"/>
    <w:rsid w:val="00CF17C8"/>
    <w:rsid w:val="00CF5371"/>
    <w:rsid w:val="00D0323A"/>
    <w:rsid w:val="00D0559F"/>
    <w:rsid w:val="00D077E9"/>
    <w:rsid w:val="00D42CB7"/>
    <w:rsid w:val="00D5413D"/>
    <w:rsid w:val="00D570A9"/>
    <w:rsid w:val="00D67057"/>
    <w:rsid w:val="00D70D02"/>
    <w:rsid w:val="00D770C7"/>
    <w:rsid w:val="00D85F6C"/>
    <w:rsid w:val="00D86945"/>
    <w:rsid w:val="00D90290"/>
    <w:rsid w:val="00D96CBF"/>
    <w:rsid w:val="00DA466D"/>
    <w:rsid w:val="00DB2D29"/>
    <w:rsid w:val="00DD152F"/>
    <w:rsid w:val="00DE213F"/>
    <w:rsid w:val="00DF027C"/>
    <w:rsid w:val="00E00A32"/>
    <w:rsid w:val="00E22ACD"/>
    <w:rsid w:val="00E268C0"/>
    <w:rsid w:val="00E620B0"/>
    <w:rsid w:val="00E81B40"/>
    <w:rsid w:val="00E94D76"/>
    <w:rsid w:val="00EF555B"/>
    <w:rsid w:val="00F027BB"/>
    <w:rsid w:val="00F11DCF"/>
    <w:rsid w:val="00F162EA"/>
    <w:rsid w:val="00F1651A"/>
    <w:rsid w:val="00F35F74"/>
    <w:rsid w:val="00F371D6"/>
    <w:rsid w:val="00F4788E"/>
    <w:rsid w:val="00F52D27"/>
    <w:rsid w:val="00F74929"/>
    <w:rsid w:val="00F83527"/>
    <w:rsid w:val="00FB06D0"/>
    <w:rsid w:val="00FB28E5"/>
    <w:rsid w:val="00FB641E"/>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0345B"/>
  <w15:docId w15:val="{C97F03BD-31C3-4619-B009-65B5FF917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AE76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478625">
      <w:bodyDiv w:val="1"/>
      <w:marLeft w:val="0"/>
      <w:marRight w:val="0"/>
      <w:marTop w:val="0"/>
      <w:marBottom w:val="0"/>
      <w:divBdr>
        <w:top w:val="none" w:sz="0" w:space="0" w:color="auto"/>
        <w:left w:val="none" w:sz="0" w:space="0" w:color="auto"/>
        <w:bottom w:val="none" w:sz="0" w:space="0" w:color="auto"/>
        <w:right w:val="none" w:sz="0" w:space="0" w:color="auto"/>
      </w:divBdr>
    </w:div>
    <w:div w:id="193613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B0010BEBEF14A8CB079BFE56A7181A9"/>
        <w:category>
          <w:name w:val="General"/>
          <w:gallery w:val="placeholder"/>
        </w:category>
        <w:types>
          <w:type w:val="bbPlcHdr"/>
        </w:types>
        <w:behaviors>
          <w:behavior w:val="content"/>
        </w:behaviors>
        <w:guid w:val="{064828D9-5471-457D-961B-5F01384763C6}"/>
      </w:docPartPr>
      <w:docPartBody>
        <w:p w:rsidR="00AE4CFA" w:rsidRDefault="007A6E66">
          <w:pPr>
            <w:pStyle w:val="4B0010BEBEF14A8CB079BFE56A7181A9"/>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June 7</w:t>
          </w:r>
          <w:r w:rsidRPr="00D86945">
            <w:rPr>
              <w:rStyle w:val="SubtitleChar"/>
              <w:b/>
            </w:rPr>
            <w:fldChar w:fldCharType="end"/>
          </w:r>
        </w:p>
      </w:docPartBody>
    </w:docPart>
    <w:docPart>
      <w:docPartPr>
        <w:name w:val="A6BC8781A522469389A58A3A15AAFA26"/>
        <w:category>
          <w:name w:val="General"/>
          <w:gallery w:val="placeholder"/>
        </w:category>
        <w:types>
          <w:type w:val="bbPlcHdr"/>
        </w:types>
        <w:behaviors>
          <w:behavior w:val="content"/>
        </w:behaviors>
        <w:guid w:val="{B5D8AAD4-755C-43A2-9EB4-A4758C70EC29}"/>
      </w:docPartPr>
      <w:docPartBody>
        <w:p w:rsidR="00AE4CFA" w:rsidRDefault="007A6E66">
          <w:pPr>
            <w:pStyle w:val="A6BC8781A522469389A58A3A15AAFA26"/>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CFA"/>
    <w:rsid w:val="00211C85"/>
    <w:rsid w:val="00517002"/>
    <w:rsid w:val="00580540"/>
    <w:rsid w:val="00675352"/>
    <w:rsid w:val="007A6E66"/>
    <w:rsid w:val="00AE4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4B0010BEBEF14A8CB079BFE56A7181A9">
    <w:name w:val="4B0010BEBEF14A8CB079BFE56A7181A9"/>
  </w:style>
  <w:style w:type="paragraph" w:customStyle="1" w:styleId="A6BC8781A522469389A58A3A15AAFA26">
    <w:name w:val="A6BC8781A522469389A58A3A15AAFA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 </Template>
  <TotalTime>485</TotalTime>
  <Pages>9</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keywords/>
  <cp:lastModifiedBy>Ahsan Mansoori</cp:lastModifiedBy>
  <cp:revision>104</cp:revision>
  <cp:lastPrinted>2006-08-01T17:47:00Z</cp:lastPrinted>
  <dcterms:created xsi:type="dcterms:W3CDTF">2021-06-07T11:10:00Z</dcterms:created>
  <dcterms:modified xsi:type="dcterms:W3CDTF">2021-06-21T16:30:00Z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